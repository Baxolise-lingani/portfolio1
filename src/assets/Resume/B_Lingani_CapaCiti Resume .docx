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7119952"/>
    <w:p w14:paraId="2F61A068" w14:textId="37F6E818" w:rsidR="00AC1289" w:rsidRDefault="00C925A2" w:rsidP="00F527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818A975" wp14:editId="125A879C">
                <wp:simplePos x="0" y="0"/>
                <wp:positionH relativeFrom="page">
                  <wp:posOffset>142875</wp:posOffset>
                </wp:positionH>
                <wp:positionV relativeFrom="paragraph">
                  <wp:posOffset>1945005</wp:posOffset>
                </wp:positionV>
                <wp:extent cx="2457450" cy="76676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7667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F400C" w14:textId="77777777" w:rsidR="008318AF" w:rsidRPr="00D22739" w:rsidRDefault="008318AF" w:rsidP="008318AF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Personal D</w:t>
                            </w:r>
                            <w:r w:rsidR="00C77405"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etails</w:t>
                            </w:r>
                          </w:p>
                          <w:p w14:paraId="75A8D5C9" w14:textId="77777777" w:rsidR="00361F68" w:rsidRPr="00F96005" w:rsidRDefault="008318AF" w:rsidP="00361F68">
                            <w:pPr>
                              <w:pStyle w:val="NoSpacing"/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F96005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  <w:t>Date of Birth</w:t>
                            </w:r>
                            <w:r w:rsidR="00361F68" w:rsidRPr="00F96005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  <w:t>:</w:t>
                            </w:r>
                            <w:r w:rsidR="00361F68" w:rsidRPr="00F96005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  <w:tab/>
                            </w:r>
                          </w:p>
                          <w:p w14:paraId="691E8085" w14:textId="4EBF2496" w:rsidR="00361F68" w:rsidRPr="00F96005" w:rsidRDefault="00132A62" w:rsidP="00361F68">
                            <w:pPr>
                              <w:pStyle w:val="NoSpacing"/>
                              <w:rPr>
                                <w:rStyle w:val="Hyperlink"/>
                                <w:color w:val="28245A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  <w:r>
                              <w:rPr>
                                <w:rStyle w:val="Hyperlink"/>
                                <w:color w:val="28245A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08 December 1996</w:t>
                            </w:r>
                          </w:p>
                          <w:p w14:paraId="52355BF0" w14:textId="77777777" w:rsidR="006F4FD4" w:rsidRPr="00F96005" w:rsidRDefault="006F4FD4" w:rsidP="00361F68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  <w:p w14:paraId="6414D60F" w14:textId="77777777" w:rsidR="008318AF" w:rsidRPr="00F96005" w:rsidRDefault="008318AF" w:rsidP="00361F68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F96005"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 xml:space="preserve">Residential Area: </w:t>
                            </w:r>
                          </w:p>
                          <w:p w14:paraId="0E64EF6B" w14:textId="4D1CC067" w:rsidR="006F4FD4" w:rsidRDefault="00996BB3" w:rsidP="00361F68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  <w:r w:rsidR="00132A62">
                              <w:t>E512 Thabo Mbeki Street</w:t>
                            </w:r>
                          </w:p>
                          <w:p w14:paraId="584196F3" w14:textId="05354717" w:rsidR="00132A62" w:rsidRDefault="00132A62" w:rsidP="00361F68">
                            <w:pPr>
                              <w:pStyle w:val="NoSpacing"/>
                            </w:pPr>
                            <w:proofErr w:type="spellStart"/>
                            <w:r>
                              <w:t>Luzuko</w:t>
                            </w:r>
                            <w:proofErr w:type="spellEnd"/>
                            <w:r>
                              <w:t>, Phillippi East, Cape Town,</w:t>
                            </w:r>
                          </w:p>
                          <w:p w14:paraId="3B51F257" w14:textId="4BD88197" w:rsidR="00132A62" w:rsidRPr="00F96005" w:rsidRDefault="00132A62" w:rsidP="00361F68">
                            <w:pPr>
                              <w:pStyle w:val="NoSpacing"/>
                              <w:rPr>
                                <w:rStyle w:val="Hyperlink"/>
                                <w:color w:val="28245A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  <w:r>
                              <w:t>7785.</w:t>
                            </w:r>
                          </w:p>
                          <w:p w14:paraId="514199E9" w14:textId="77777777" w:rsidR="008318AF" w:rsidRPr="00F96005" w:rsidRDefault="008318AF" w:rsidP="00361F68">
                            <w:pPr>
                              <w:pStyle w:val="NoSpacing"/>
                              <w:rPr>
                                <w:rStyle w:val="Hyperlink"/>
                                <w:color w:val="28245A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</w:p>
                          <w:p w14:paraId="5CBA68C4" w14:textId="77777777" w:rsidR="008318AF" w:rsidRDefault="008318AF" w:rsidP="00361F68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F96005"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5FBA09D1" w14:textId="033D8CDC" w:rsidR="00132A62" w:rsidRPr="00F96005" w:rsidRDefault="00132A62" w:rsidP="00361F68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>IsiXhosa, IsiZulu and English</w:t>
                            </w:r>
                          </w:p>
                          <w:p w14:paraId="47D5BCEE" w14:textId="77777777" w:rsidR="00361F68" w:rsidRDefault="00C77405" w:rsidP="00B145DC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7D18DC68" w14:textId="02CB9EFB" w:rsidR="005334A2" w:rsidRDefault="00132A62" w:rsidP="00132A62">
                            <w:r>
                              <w:t>-Advanced Diploma in Mathematical Sciences</w:t>
                            </w:r>
                          </w:p>
                          <w:p w14:paraId="5B5F483E" w14:textId="4E2A82E6" w:rsidR="00132A62" w:rsidRDefault="00132A62" w:rsidP="00132A62">
                            <w:r>
                              <w:t>-Diploma in Mathematical Sciences</w:t>
                            </w:r>
                          </w:p>
                          <w:p w14:paraId="0EC45C3E" w14:textId="50CBBC66" w:rsidR="00DA2329" w:rsidRPr="00DA2329" w:rsidRDefault="00132A62" w:rsidP="00DA2329">
                            <w:r>
                              <w:t>-Matric</w:t>
                            </w:r>
                          </w:p>
                          <w:p w14:paraId="2426C014" w14:textId="77777777" w:rsidR="00292971" w:rsidRDefault="00C77405" w:rsidP="00B145DC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Online Presence</w:t>
                            </w:r>
                            <w:r w:rsidR="00F96005"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00105BB" w14:textId="050E0F51" w:rsidR="001B313D" w:rsidRDefault="005334A2" w:rsidP="001B313D">
                            <w:r>
                              <w:t>Website</w:t>
                            </w:r>
                            <w:r w:rsidR="001B313D">
                              <w:t xml:space="preserve">: </w:t>
                            </w:r>
                          </w:p>
                          <w:p w14:paraId="17237B9C" w14:textId="7F0145B6" w:rsidR="00C925A2" w:rsidRPr="001B313D" w:rsidRDefault="001B313D" w:rsidP="001B313D">
                            <w:r>
                              <w:t xml:space="preserve">LinkedIn: </w:t>
                            </w:r>
                            <w:hyperlink r:id="rId11" w:history="1">
                              <w:r w:rsidR="00C925A2" w:rsidRPr="009C7BF0">
                                <w:rPr>
                                  <w:rStyle w:val="Hyperlink"/>
                                </w:rPr>
                                <w:t>www.linkedin.com/in/baxolise-lingani-8986a1232</w:t>
                              </w:r>
                            </w:hyperlink>
                          </w:p>
                          <w:p w14:paraId="07FBF512" w14:textId="77777777" w:rsidR="00C77405" w:rsidRDefault="00C77405" w:rsidP="00C77405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14:paraId="340934EB" w14:textId="7361C028" w:rsidR="00D7290F" w:rsidRDefault="005334A2" w:rsidP="00D7290F">
                            <w:r>
                              <w:t xml:space="preserve">Coding </w:t>
                            </w:r>
                            <w:r w:rsidR="00BA2431">
                              <w:t>Languages</w:t>
                            </w:r>
                            <w:r>
                              <w:t xml:space="preserve">: </w:t>
                            </w:r>
                            <w:r w:rsidR="00BA2431">
                              <w:t xml:space="preserve"> </w:t>
                            </w:r>
                            <w:r w:rsidR="00D7290F">
                              <w:t>CSS, HTML​, JavaScript​, Python​, Bootstrap​, Java​, R, MySQL, SQLite3 and google</w:t>
                            </w:r>
                            <w:r w:rsidR="00C925A2">
                              <w:t xml:space="preserve"> </w:t>
                            </w:r>
                            <w:proofErr w:type="spellStart"/>
                            <w:proofErr w:type="gramStart"/>
                            <w:r w:rsidR="00D7290F">
                              <w:t>colab</w:t>
                            </w:r>
                            <w:proofErr w:type="spellEnd"/>
                            <w:proofErr w:type="gramEnd"/>
                          </w:p>
                          <w:p w14:paraId="2240035C" w14:textId="147C662E" w:rsidR="00BA2431" w:rsidRDefault="006F08B6" w:rsidP="00CF07CE">
                            <w:r>
                              <w:t xml:space="preserve">Microsoft office: </w:t>
                            </w:r>
                            <w:r w:rsidR="00D7290F">
                              <w:t>Microsoft word, excel, power BI, Power Point</w:t>
                            </w:r>
                          </w:p>
                          <w:p w14:paraId="4D4CCCD0" w14:textId="77777777" w:rsidR="00F96005" w:rsidRPr="00D22739" w:rsidRDefault="00F96005" w:rsidP="00F96005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Interests &amp; Hobbies</w:t>
                            </w:r>
                          </w:p>
                          <w:p w14:paraId="753E19EB" w14:textId="01C4B26D" w:rsidR="00C925A2" w:rsidRPr="00286D95" w:rsidRDefault="00C925A2" w:rsidP="00292971">
                            <w:pPr>
                              <w:pStyle w:val="NoSpacing"/>
                              <w:rPr>
                                <w:color w:val="28245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8245A"/>
                                <w:sz w:val="24"/>
                                <w:szCs w:val="24"/>
                              </w:rPr>
                              <w:t>Rugby, Cooking and Reading</w:t>
                            </w:r>
                          </w:p>
                          <w:p w14:paraId="5BDC9788" w14:textId="77777777" w:rsidR="00292971" w:rsidRPr="00286D95" w:rsidRDefault="00292971" w:rsidP="00292971">
                            <w:pPr>
                              <w:pStyle w:val="NoSpacing"/>
                              <w:rPr>
                                <w:color w:val="28245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8A97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1.25pt;margin-top:153.15pt;width:193.5pt;height:603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" filled="f" stroked="f">
                <v:textbox>
                  <w:txbxContent>
                    <w:p w14:paraId="1EDF400C" w14:textId="77777777" w:rsidR="008318AF" w:rsidRPr="00D22739" w:rsidRDefault="008318AF" w:rsidP="008318AF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Personal D</w:t>
                      </w:r>
                      <w:r w:rsidR="00C77405" w:rsidRPr="00D22739">
                        <w:rPr>
                          <w:color w:val="28245A"/>
                          <w:sz w:val="28"/>
                          <w:szCs w:val="28"/>
                        </w:rPr>
                        <w:t>etails</w:t>
                      </w:r>
                    </w:p>
                    <w:p w14:paraId="75A8D5C9" w14:textId="77777777" w:rsidR="00361F68" w:rsidRPr="00F96005" w:rsidRDefault="008318AF" w:rsidP="00361F68">
                      <w:pPr>
                        <w:pStyle w:val="NoSpacing"/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</w:pPr>
                      <w:r w:rsidRPr="00F96005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  <w:t>Date of Birth</w:t>
                      </w:r>
                      <w:r w:rsidR="00361F68" w:rsidRPr="00F96005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  <w:t>:</w:t>
                      </w:r>
                      <w:r w:rsidR="00361F68" w:rsidRPr="00F96005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  <w:tab/>
                      </w:r>
                    </w:p>
                    <w:p w14:paraId="691E8085" w14:textId="4EBF2496" w:rsidR="00361F68" w:rsidRPr="00F96005" w:rsidRDefault="00132A62" w:rsidP="00361F68">
                      <w:pPr>
                        <w:pStyle w:val="NoSpacing"/>
                        <w:rPr>
                          <w:rStyle w:val="Hyperlink"/>
                          <w:color w:val="28245A"/>
                          <w:sz w:val="20"/>
                          <w:szCs w:val="20"/>
                          <w:u w:val="none"/>
                          <w:lang w:val="pl-PL"/>
                        </w:rPr>
                      </w:pPr>
                      <w:r>
                        <w:rPr>
                          <w:rStyle w:val="Hyperlink"/>
                          <w:color w:val="28245A"/>
                          <w:sz w:val="20"/>
                          <w:szCs w:val="20"/>
                          <w:u w:val="none"/>
                          <w:lang w:val="pl-PL"/>
                        </w:rPr>
                        <w:t>08 December 1996</w:t>
                      </w:r>
                    </w:p>
                    <w:p w14:paraId="52355BF0" w14:textId="77777777" w:rsidR="006F4FD4" w:rsidRPr="00F96005" w:rsidRDefault="006F4FD4" w:rsidP="00361F68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  <w:lang w:val="pl-PL"/>
                        </w:rPr>
                      </w:pPr>
                    </w:p>
                    <w:p w14:paraId="6414D60F" w14:textId="77777777" w:rsidR="008318AF" w:rsidRPr="00F96005" w:rsidRDefault="008318AF" w:rsidP="00361F68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 w:rsidRPr="00F96005"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  <w:t xml:space="preserve">Residential Area: </w:t>
                      </w:r>
                    </w:p>
                    <w:p w14:paraId="0E64EF6B" w14:textId="4D1CC067" w:rsidR="006F4FD4" w:rsidRDefault="00996BB3" w:rsidP="00361F68">
                      <w:pPr>
                        <w:pStyle w:val="NoSpacing"/>
                      </w:pPr>
                      <w:r>
                        <w:t xml:space="preserve"> </w:t>
                      </w:r>
                      <w:r w:rsidR="00132A62">
                        <w:t>E512 Thabo Mbeki Street</w:t>
                      </w:r>
                    </w:p>
                    <w:p w14:paraId="584196F3" w14:textId="05354717" w:rsidR="00132A62" w:rsidRDefault="00132A62" w:rsidP="00361F68">
                      <w:pPr>
                        <w:pStyle w:val="NoSpacing"/>
                      </w:pPr>
                      <w:proofErr w:type="spellStart"/>
                      <w:r>
                        <w:t>Luzuko</w:t>
                      </w:r>
                      <w:proofErr w:type="spellEnd"/>
                      <w:r>
                        <w:t>, Phillippi East, Cape Town,</w:t>
                      </w:r>
                    </w:p>
                    <w:p w14:paraId="3B51F257" w14:textId="4BD88197" w:rsidR="00132A62" w:rsidRPr="00F96005" w:rsidRDefault="00132A62" w:rsidP="00361F68">
                      <w:pPr>
                        <w:pStyle w:val="NoSpacing"/>
                        <w:rPr>
                          <w:rStyle w:val="Hyperlink"/>
                          <w:color w:val="28245A"/>
                          <w:sz w:val="20"/>
                          <w:szCs w:val="20"/>
                          <w:u w:val="none"/>
                          <w:lang w:val="pl-PL"/>
                        </w:rPr>
                      </w:pPr>
                      <w:r>
                        <w:t>7785.</w:t>
                      </w:r>
                    </w:p>
                    <w:p w14:paraId="514199E9" w14:textId="77777777" w:rsidR="008318AF" w:rsidRPr="00F96005" w:rsidRDefault="008318AF" w:rsidP="00361F68">
                      <w:pPr>
                        <w:pStyle w:val="NoSpacing"/>
                        <w:rPr>
                          <w:rStyle w:val="Hyperlink"/>
                          <w:color w:val="28245A"/>
                          <w:sz w:val="20"/>
                          <w:szCs w:val="20"/>
                          <w:u w:val="none"/>
                          <w:lang w:val="pl-PL"/>
                        </w:rPr>
                      </w:pPr>
                    </w:p>
                    <w:p w14:paraId="5CBA68C4" w14:textId="77777777" w:rsidR="008318AF" w:rsidRDefault="008318AF" w:rsidP="00361F68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 w:rsidRPr="00F96005"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  <w:t>Languages:</w:t>
                      </w:r>
                    </w:p>
                    <w:p w14:paraId="5FBA09D1" w14:textId="033D8CDC" w:rsidR="00132A62" w:rsidRPr="00F96005" w:rsidRDefault="00132A62" w:rsidP="00361F68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  <w:t>IsiXhosa, IsiZulu and English</w:t>
                      </w:r>
                    </w:p>
                    <w:p w14:paraId="47D5BCEE" w14:textId="77777777" w:rsidR="00361F68" w:rsidRDefault="00C77405" w:rsidP="00B145DC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Education</w:t>
                      </w:r>
                    </w:p>
                    <w:p w14:paraId="7D18DC68" w14:textId="02CB9EFB" w:rsidR="005334A2" w:rsidRDefault="00132A62" w:rsidP="00132A62">
                      <w:r>
                        <w:t>-Advanced Diploma in Mathematical Sciences</w:t>
                      </w:r>
                    </w:p>
                    <w:p w14:paraId="5B5F483E" w14:textId="4E2A82E6" w:rsidR="00132A62" w:rsidRDefault="00132A62" w:rsidP="00132A62">
                      <w:r>
                        <w:t>-Diploma in Mathematical Sciences</w:t>
                      </w:r>
                    </w:p>
                    <w:p w14:paraId="0EC45C3E" w14:textId="50CBBC66" w:rsidR="00DA2329" w:rsidRPr="00DA2329" w:rsidRDefault="00132A62" w:rsidP="00DA2329">
                      <w:r>
                        <w:t>-Matric</w:t>
                      </w:r>
                    </w:p>
                    <w:p w14:paraId="2426C014" w14:textId="77777777" w:rsidR="00292971" w:rsidRDefault="00C77405" w:rsidP="00B145DC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Online Presence</w:t>
                      </w:r>
                      <w:r w:rsidR="00F96005" w:rsidRPr="00D22739">
                        <w:rPr>
                          <w:color w:val="28245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00105BB" w14:textId="050E0F51" w:rsidR="001B313D" w:rsidRDefault="005334A2" w:rsidP="001B313D">
                      <w:r>
                        <w:t>Website</w:t>
                      </w:r>
                      <w:r w:rsidR="001B313D">
                        <w:t xml:space="preserve">: </w:t>
                      </w:r>
                    </w:p>
                    <w:p w14:paraId="17237B9C" w14:textId="7F0145B6" w:rsidR="00C925A2" w:rsidRPr="001B313D" w:rsidRDefault="001B313D" w:rsidP="001B313D">
                      <w:r>
                        <w:t xml:space="preserve">LinkedIn: </w:t>
                      </w:r>
                      <w:hyperlink r:id="rId12" w:history="1">
                        <w:r w:rsidR="00C925A2" w:rsidRPr="009C7BF0">
                          <w:rPr>
                            <w:rStyle w:val="Hyperlink"/>
                          </w:rPr>
                          <w:t>www.linkedin.com/in/baxolise-lingani-8986a1232</w:t>
                        </w:r>
                      </w:hyperlink>
                    </w:p>
                    <w:p w14:paraId="07FBF512" w14:textId="77777777" w:rsidR="00C77405" w:rsidRDefault="00C77405" w:rsidP="00C77405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Key Skills</w:t>
                      </w:r>
                    </w:p>
                    <w:p w14:paraId="340934EB" w14:textId="7361C028" w:rsidR="00D7290F" w:rsidRDefault="005334A2" w:rsidP="00D7290F">
                      <w:r>
                        <w:t xml:space="preserve">Coding </w:t>
                      </w:r>
                      <w:r w:rsidR="00BA2431">
                        <w:t>Languages</w:t>
                      </w:r>
                      <w:r>
                        <w:t xml:space="preserve">: </w:t>
                      </w:r>
                      <w:r w:rsidR="00BA2431">
                        <w:t xml:space="preserve"> </w:t>
                      </w:r>
                      <w:r w:rsidR="00D7290F">
                        <w:t>CSS</w:t>
                      </w:r>
                      <w:r w:rsidR="00D7290F">
                        <w:t xml:space="preserve">, </w:t>
                      </w:r>
                      <w:r w:rsidR="00D7290F">
                        <w:t>HTML​</w:t>
                      </w:r>
                      <w:r w:rsidR="00D7290F">
                        <w:t xml:space="preserve">, </w:t>
                      </w:r>
                      <w:r w:rsidR="00D7290F">
                        <w:t>JavaScript​</w:t>
                      </w:r>
                      <w:r w:rsidR="00D7290F">
                        <w:t xml:space="preserve">, </w:t>
                      </w:r>
                      <w:r w:rsidR="00D7290F">
                        <w:t>Python​</w:t>
                      </w:r>
                      <w:r w:rsidR="00D7290F">
                        <w:t xml:space="preserve">, </w:t>
                      </w:r>
                      <w:r w:rsidR="00D7290F">
                        <w:t>Bootstrap​</w:t>
                      </w:r>
                      <w:r w:rsidR="00D7290F">
                        <w:t xml:space="preserve">, </w:t>
                      </w:r>
                      <w:r w:rsidR="00D7290F">
                        <w:t>Java​</w:t>
                      </w:r>
                      <w:r w:rsidR="00D7290F">
                        <w:t>, R, MySQL, SQLite3 and google</w:t>
                      </w:r>
                      <w:r w:rsidR="00C925A2">
                        <w:t xml:space="preserve"> </w:t>
                      </w:r>
                      <w:proofErr w:type="spellStart"/>
                      <w:proofErr w:type="gramStart"/>
                      <w:r w:rsidR="00D7290F">
                        <w:t>colab</w:t>
                      </w:r>
                      <w:proofErr w:type="spellEnd"/>
                      <w:proofErr w:type="gramEnd"/>
                    </w:p>
                    <w:p w14:paraId="2240035C" w14:textId="147C662E" w:rsidR="00BA2431" w:rsidRDefault="006F08B6" w:rsidP="00CF07CE">
                      <w:r>
                        <w:t xml:space="preserve">Microsoft office: </w:t>
                      </w:r>
                      <w:r w:rsidR="00D7290F">
                        <w:t>Microsoft word, excel, power BI, Power Point</w:t>
                      </w:r>
                    </w:p>
                    <w:p w14:paraId="4D4CCCD0" w14:textId="77777777" w:rsidR="00F96005" w:rsidRPr="00D22739" w:rsidRDefault="00F96005" w:rsidP="00F96005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Interests &amp; Hobbies</w:t>
                      </w:r>
                    </w:p>
                    <w:p w14:paraId="753E19EB" w14:textId="01C4B26D" w:rsidR="00C925A2" w:rsidRPr="00286D95" w:rsidRDefault="00C925A2" w:rsidP="00292971">
                      <w:pPr>
                        <w:pStyle w:val="NoSpacing"/>
                        <w:rPr>
                          <w:color w:val="28245A"/>
                          <w:sz w:val="24"/>
                          <w:szCs w:val="24"/>
                        </w:rPr>
                      </w:pPr>
                      <w:r>
                        <w:rPr>
                          <w:color w:val="28245A"/>
                          <w:sz w:val="24"/>
                          <w:szCs w:val="24"/>
                        </w:rPr>
                        <w:t>Rugby, Cooking and Reading</w:t>
                      </w:r>
                    </w:p>
                    <w:p w14:paraId="5BDC9788" w14:textId="77777777" w:rsidR="00292971" w:rsidRPr="00286D95" w:rsidRDefault="00292971" w:rsidP="00292971">
                      <w:pPr>
                        <w:pStyle w:val="NoSpacing"/>
                        <w:rPr>
                          <w:color w:val="28245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FF95F52" wp14:editId="70B48877">
                <wp:simplePos x="0" y="0"/>
                <wp:positionH relativeFrom="page">
                  <wp:align>left</wp:align>
                </wp:positionH>
                <wp:positionV relativeFrom="paragraph">
                  <wp:posOffset>-863600</wp:posOffset>
                </wp:positionV>
                <wp:extent cx="2867025" cy="14791690"/>
                <wp:effectExtent l="0" t="0" r="9525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14791690"/>
                          <a:chOff x="0" y="0"/>
                          <a:chExt cx="2867025" cy="14791690"/>
                        </a:xfrm>
                      </wpg:grpSpPr>
                      <wps:wsp>
                        <wps:cNvPr id="1" name="Prostokąt 1"/>
                        <wps:cNvSpPr/>
                        <wps:spPr>
                          <a:xfrm>
                            <a:off x="0" y="0"/>
                            <a:ext cx="2867025" cy="14791690"/>
                          </a:xfrm>
                          <a:prstGeom prst="rect">
                            <a:avLst/>
                          </a:prstGeom>
                          <a:solidFill>
                            <a:srgbClr val="40748E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Prostokąt 2"/>
                        <wps:cNvSpPr/>
                        <wps:spPr>
                          <a:xfrm>
                            <a:off x="63500" y="228600"/>
                            <a:ext cx="2432050" cy="1645340"/>
                          </a:xfrm>
                          <a:prstGeom prst="rect">
                            <a:avLst/>
                          </a:prstGeom>
                          <a:blipFill>
                            <a:blip r:embed="rId13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7DACA1" id="Group 28" o:spid="_x0000_s1026" style="position:absolute;margin-left:0;margin-top:-68pt;width:225.75pt;height:1164.7pt;z-index:251681792;mso-position-horizontal:left;mso-position-horizontal-relative:page" coordsize="28670,147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">
                <v:rect id="Prostokąt 1" o:spid="_x0000_s1027" style="position:absolute;width:28670;height:147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" fillcolor="#40748e" stroked="f" strokeweight="1pt">
                  <v:fill opacity="32896f"/>
                </v:rect>
                <v:rect id="Prostokąt 2" o:spid="_x0000_s1028" style="position:absolute;left:635;top:2286;width:24320;height:16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" stroked="f" strokeweight="1pt">
                  <v:fill r:id="rId14" o:title="" recolor="t" rotate="t" type="frame"/>
                </v:rect>
                <w10:wrap anchorx="page"/>
              </v:group>
            </w:pict>
          </mc:Fallback>
        </mc:AlternateContent>
      </w:r>
      <w:r w:rsidR="005334A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0249ECE" wp14:editId="3A91AC16">
                <wp:simplePos x="0" y="0"/>
                <wp:positionH relativeFrom="column">
                  <wp:posOffset>346710</wp:posOffset>
                </wp:positionH>
                <wp:positionV relativeFrom="paragraph">
                  <wp:posOffset>1576705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73C71" w14:textId="376D5A36" w:rsidR="0034180F" w:rsidRPr="004603FB" w:rsidRDefault="00B43209" w:rsidP="0034180F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Baxolise</w:t>
                            </w:r>
                            <w:r w:rsidR="005334A2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C1423A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Lingani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9ECE" id="_x0000_s1027" type="#_x0000_t202" style="position:absolute;margin-left:27.3pt;margin-top:124.15pt;width:412.5pt;height:35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" filled="f" stroked="f">
                <v:textbox>
                  <w:txbxContent>
                    <w:p w14:paraId="0BE73C71" w14:textId="376D5A36" w:rsidR="0034180F" w:rsidRPr="004603FB" w:rsidRDefault="00B43209" w:rsidP="0034180F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Baxolise</w:t>
                      </w:r>
                      <w:r w:rsidR="005334A2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 xml:space="preserve">  </w:t>
                      </w:r>
                      <w:r w:rsidR="00C1423A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Lingani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28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016F96" wp14:editId="7C30B033">
                <wp:simplePos x="0" y="0"/>
                <wp:positionH relativeFrom="column">
                  <wp:posOffset>2590800</wp:posOffset>
                </wp:positionH>
                <wp:positionV relativeFrom="paragraph">
                  <wp:posOffset>2373630</wp:posOffset>
                </wp:positionV>
                <wp:extent cx="4333875" cy="6873875"/>
                <wp:effectExtent l="0" t="0" r="9525" b="317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87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70F22" w14:textId="77777777" w:rsidR="00EF7D2B" w:rsidRDefault="00C77405" w:rsidP="00303D68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About me</w:t>
                            </w:r>
                          </w:p>
                          <w:p w14:paraId="5965EBAC" w14:textId="571ADD54" w:rsidR="005334A2" w:rsidRPr="00CA31CB" w:rsidRDefault="00AB3A8D" w:rsidP="00CA31CB">
                            <w:r w:rsidRPr="00AB3A8D">
                              <w:t xml:space="preserve">As a software developer </w:t>
                            </w:r>
                            <w:r>
                              <w:t xml:space="preserve">Intern </w:t>
                            </w:r>
                            <w:r w:rsidRPr="00AB3A8D">
                              <w:t>at UVU Africa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CapaCiTi</w:t>
                            </w:r>
                            <w:proofErr w:type="spellEnd"/>
                            <w:r>
                              <w:t>)</w:t>
                            </w:r>
                            <w:r w:rsidRPr="00AB3A8D">
                              <w:t xml:space="preserve">, I work with a team of passionate and talented professionals to create digital solutions that address social challenges in Africa. I have been in this role for </w:t>
                            </w:r>
                            <w:r>
                              <w:t xml:space="preserve">six </w:t>
                            </w:r>
                            <w:r w:rsidRPr="00AB3A8D">
                              <w:t>months, and I have contributed to projects that involve web development, and user interface design using React.js and Node.js. I am als</w:t>
                            </w:r>
                            <w:r>
                              <w:t>o currently completed</w:t>
                            </w:r>
                            <w:r w:rsidRPr="00AB3A8D">
                              <w:t xml:space="preserve"> an advanced diploma in mathematical science at CPUT, where I have learned and applied various concepts and techniques in data modeling and data cleaning. I have a strong background in mathematics and statistics, having completed a diploma in mathematical science at CPUT as well. I am passionate about using my skills and knowledge to make a positive difference in the world, and I am always eager to learn new technologies and methods to enhance my capabilities and performance.</w:t>
                            </w:r>
                          </w:p>
                          <w:p w14:paraId="524DC8C5" w14:textId="77777777" w:rsidR="00D14EA6" w:rsidRDefault="00C77405" w:rsidP="00303D68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Achievements &amp; Key Projects</w:t>
                            </w:r>
                          </w:p>
                          <w:p w14:paraId="004F78D5" w14:textId="32A5ABDB" w:rsidR="00FE0E1F" w:rsidRDefault="00AB3A8D" w:rsidP="00081E6A">
                            <w:r>
                              <w:t xml:space="preserve">Matric Certificate </w:t>
                            </w:r>
                          </w:p>
                          <w:p w14:paraId="64C76301" w14:textId="77777777" w:rsidR="005334A2" w:rsidRPr="00081E6A" w:rsidRDefault="005334A2" w:rsidP="00081E6A"/>
                          <w:p w14:paraId="597EE728" w14:textId="328DAC0B" w:rsidR="00FE0E1F" w:rsidRDefault="0036626F" w:rsidP="00FE0E1F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Work Experience</w:t>
                            </w:r>
                          </w:p>
                          <w:p w14:paraId="719C1488" w14:textId="31F32DE2" w:rsidR="005334A2" w:rsidRDefault="00B43209" w:rsidP="00B4320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Software Developer intern at UVU </w:t>
                            </w:r>
                            <w:proofErr w:type="gramStart"/>
                            <w:r>
                              <w:t>Africa(</w:t>
                            </w:r>
                            <w:proofErr w:type="spellStart"/>
                            <w:proofErr w:type="gramEnd"/>
                            <w:r>
                              <w:t>CapaCiTi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392D3A9" w14:textId="48523423" w:rsidR="005334A2" w:rsidRPr="005334A2" w:rsidRDefault="00B43209" w:rsidP="005334A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Data Analyst Intern at Cape Peninsula University of Technology (June 2021 – December 2021)</w:t>
                            </w:r>
                          </w:p>
                          <w:p w14:paraId="68320EDC" w14:textId="77777777" w:rsidR="00F96005" w:rsidRPr="00286D95" w:rsidRDefault="00F96005" w:rsidP="00F96005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>References</w:t>
                            </w:r>
                          </w:p>
                          <w:p w14:paraId="497BE368" w14:textId="180B3FF3" w:rsidR="005B5C9E" w:rsidRDefault="005334A2" w:rsidP="0036626F">
                            <w:pPr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 xml:space="preserve">Success </w:t>
                            </w:r>
                            <w:r w:rsidR="00FE0E1F">
                              <w:rPr>
                                <w:color w:val="28245A"/>
                              </w:rPr>
                              <w:t xml:space="preserve">Manager: Afika Maliwa- </w:t>
                            </w:r>
                            <w:hyperlink r:id="rId15" w:history="1">
                              <w:r w:rsidR="00FE0E1F" w:rsidRPr="005938E3">
                                <w:rPr>
                                  <w:rStyle w:val="Hyperlink"/>
                                </w:rPr>
                                <w:t>afika.maliwa@capaciti.org.za</w:t>
                              </w:r>
                            </w:hyperlink>
                            <w:r w:rsidR="00FE0E1F">
                              <w:rPr>
                                <w:color w:val="28245A"/>
                              </w:rPr>
                              <w:t xml:space="preserve"> </w:t>
                            </w:r>
                          </w:p>
                          <w:p w14:paraId="41E5EEBD" w14:textId="1FC256E2" w:rsidR="00FE0E1F" w:rsidRDefault="00FE0E1F" w:rsidP="0036626F">
                            <w:pPr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>Mentor:</w:t>
                            </w:r>
                            <w:r w:rsidR="005334A2">
                              <w:rPr>
                                <w:color w:val="28245A"/>
                              </w:rPr>
                              <w:t xml:space="preserve"> Shadly Frans- </w:t>
                            </w:r>
                            <w:hyperlink r:id="rId16" w:history="1">
                              <w:r w:rsidR="00B43209" w:rsidRPr="009C7BF0">
                                <w:rPr>
                                  <w:rStyle w:val="Hyperlink"/>
                                </w:rPr>
                                <w:t>shadly.frans@capaciti.org.za</w:t>
                              </w:r>
                            </w:hyperlink>
                          </w:p>
                          <w:p w14:paraId="6741AD97" w14:textId="5973B53D" w:rsidR="00B43209" w:rsidRDefault="00B43209" w:rsidP="0036626F">
                            <w:pPr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 xml:space="preserve">CPUT Supervisor: Thomas Farrar- </w:t>
                            </w:r>
                            <w:hyperlink r:id="rId17" w:history="1">
                              <w:r w:rsidRPr="009C7BF0">
                                <w:rPr>
                                  <w:rStyle w:val="Hyperlink"/>
                                </w:rPr>
                                <w:t>FarrarT@cput.ac.za</w:t>
                              </w:r>
                            </w:hyperlink>
                          </w:p>
                          <w:p w14:paraId="3483D619" w14:textId="77777777" w:rsidR="00B43209" w:rsidRDefault="00B43209" w:rsidP="0036626F">
                            <w:pPr>
                              <w:rPr>
                                <w:color w:val="28245A"/>
                              </w:rPr>
                            </w:pPr>
                          </w:p>
                          <w:p w14:paraId="77E5A3EB" w14:textId="7D70797D" w:rsidR="005334A2" w:rsidRDefault="005334A2" w:rsidP="0036626F">
                            <w:pPr>
                              <w:rPr>
                                <w:color w:val="28245A"/>
                              </w:rPr>
                            </w:pPr>
                          </w:p>
                          <w:p w14:paraId="53E09D8F" w14:textId="77777777" w:rsidR="00FE0E1F" w:rsidRDefault="00FE0E1F" w:rsidP="0036626F">
                            <w:pPr>
                              <w:rPr>
                                <w:color w:val="28245A"/>
                              </w:rPr>
                            </w:pPr>
                          </w:p>
                          <w:p w14:paraId="30CFE23D" w14:textId="77777777" w:rsidR="005B5C9E" w:rsidRPr="00286D95" w:rsidRDefault="005B5C9E" w:rsidP="0036626F">
                            <w:pPr>
                              <w:rPr>
                                <w:color w:val="28245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16F96" id="_x0000_s1028" type="#_x0000_t202" style="position:absolute;margin-left:204pt;margin-top:186.9pt;width:341.25pt;height:54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" stroked="f">
                <v:textbox>
                  <w:txbxContent>
                    <w:p w14:paraId="2DB70F22" w14:textId="77777777" w:rsidR="00EF7D2B" w:rsidRDefault="00C77405" w:rsidP="00303D68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About me</w:t>
                      </w:r>
                    </w:p>
                    <w:p w14:paraId="5965EBAC" w14:textId="571ADD54" w:rsidR="005334A2" w:rsidRPr="00CA31CB" w:rsidRDefault="00AB3A8D" w:rsidP="00CA31CB">
                      <w:r w:rsidRPr="00AB3A8D">
                        <w:t xml:space="preserve">As a software developer </w:t>
                      </w:r>
                      <w:r>
                        <w:t xml:space="preserve">Intern </w:t>
                      </w:r>
                      <w:r w:rsidRPr="00AB3A8D">
                        <w:t xml:space="preserve">at UVU </w:t>
                      </w:r>
                      <w:r w:rsidRPr="00AB3A8D">
                        <w:t>Africa</w:t>
                      </w:r>
                      <w:r>
                        <w:t xml:space="preserve"> (</w:t>
                      </w:r>
                      <w:proofErr w:type="spellStart"/>
                      <w:r>
                        <w:t>CapaCiTi</w:t>
                      </w:r>
                      <w:proofErr w:type="spellEnd"/>
                      <w:r>
                        <w:t>)</w:t>
                      </w:r>
                      <w:r w:rsidRPr="00AB3A8D">
                        <w:t xml:space="preserve">, I work with a team of passionate and talented professionals to create digital solutions that address social challenges in Africa. I have been in this role for </w:t>
                      </w:r>
                      <w:r>
                        <w:t xml:space="preserve">six </w:t>
                      </w:r>
                      <w:r w:rsidRPr="00AB3A8D">
                        <w:t>months, and I have contributed to projects that involve web development, and user interface design using React.js and Node.js. I am als</w:t>
                      </w:r>
                      <w:r>
                        <w:t>o currently completed</w:t>
                      </w:r>
                      <w:r w:rsidRPr="00AB3A8D">
                        <w:t xml:space="preserve"> an advanced diploma in mathematical science at CPUT, where I have learned and applied various concepts and techniques in data modeling and data cleaning. I have a strong background in mathematics and statistics, having completed a diploma in mathematical science at CPUT as well. I am passionate about using my skills and knowledge to make a positive difference in the world, and I am always eager to learn new technologies and methods to enhance my capabilities and performance.</w:t>
                      </w:r>
                    </w:p>
                    <w:p w14:paraId="524DC8C5" w14:textId="77777777" w:rsidR="00D14EA6" w:rsidRDefault="00C77405" w:rsidP="00303D68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Achievements &amp; Key Projects</w:t>
                      </w:r>
                    </w:p>
                    <w:p w14:paraId="004F78D5" w14:textId="32A5ABDB" w:rsidR="00FE0E1F" w:rsidRDefault="00AB3A8D" w:rsidP="00081E6A">
                      <w:r>
                        <w:t xml:space="preserve">Matric Certificate </w:t>
                      </w:r>
                    </w:p>
                    <w:p w14:paraId="64C76301" w14:textId="77777777" w:rsidR="005334A2" w:rsidRPr="00081E6A" w:rsidRDefault="005334A2" w:rsidP="00081E6A"/>
                    <w:p w14:paraId="597EE728" w14:textId="328DAC0B" w:rsidR="00FE0E1F" w:rsidRDefault="0036626F" w:rsidP="00FE0E1F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Work Experience</w:t>
                      </w:r>
                    </w:p>
                    <w:p w14:paraId="719C1488" w14:textId="31F32DE2" w:rsidR="005334A2" w:rsidRDefault="00B43209" w:rsidP="00B4320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Software Developer intern at UVU </w:t>
                      </w:r>
                      <w:proofErr w:type="gramStart"/>
                      <w:r>
                        <w:t>Africa(</w:t>
                      </w:r>
                      <w:proofErr w:type="spellStart"/>
                      <w:proofErr w:type="gramEnd"/>
                      <w:r>
                        <w:t>CapaCiTi</w:t>
                      </w:r>
                      <w:proofErr w:type="spellEnd"/>
                      <w:r>
                        <w:t>)</w:t>
                      </w:r>
                    </w:p>
                    <w:p w14:paraId="4392D3A9" w14:textId="48523423" w:rsidR="005334A2" w:rsidRPr="005334A2" w:rsidRDefault="00B43209" w:rsidP="005334A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Data Analyst Intern at Cape Peninsula University of Technology (June 2021 – December 2021)</w:t>
                      </w:r>
                    </w:p>
                    <w:p w14:paraId="68320EDC" w14:textId="77777777" w:rsidR="00F96005" w:rsidRPr="00286D95" w:rsidRDefault="00F96005" w:rsidP="00F96005">
                      <w:pPr>
                        <w:pStyle w:val="Heading1"/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>References</w:t>
                      </w:r>
                    </w:p>
                    <w:p w14:paraId="497BE368" w14:textId="180B3FF3" w:rsidR="005B5C9E" w:rsidRDefault="005334A2" w:rsidP="0036626F">
                      <w:pPr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 xml:space="preserve">Success </w:t>
                      </w:r>
                      <w:r w:rsidR="00FE0E1F">
                        <w:rPr>
                          <w:color w:val="28245A"/>
                        </w:rPr>
                        <w:t xml:space="preserve">Manager: Afika Maliwa- </w:t>
                      </w:r>
                      <w:hyperlink r:id="rId18" w:history="1">
                        <w:r w:rsidR="00FE0E1F" w:rsidRPr="005938E3">
                          <w:rPr>
                            <w:rStyle w:val="Hyperlink"/>
                          </w:rPr>
                          <w:t>afika.maliwa@capaciti.org.za</w:t>
                        </w:r>
                      </w:hyperlink>
                      <w:r w:rsidR="00FE0E1F">
                        <w:rPr>
                          <w:color w:val="28245A"/>
                        </w:rPr>
                        <w:t xml:space="preserve"> </w:t>
                      </w:r>
                    </w:p>
                    <w:p w14:paraId="41E5EEBD" w14:textId="1FC256E2" w:rsidR="00FE0E1F" w:rsidRDefault="00FE0E1F" w:rsidP="0036626F">
                      <w:pPr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>Mentor:</w:t>
                      </w:r>
                      <w:r w:rsidR="005334A2">
                        <w:rPr>
                          <w:color w:val="28245A"/>
                        </w:rPr>
                        <w:t xml:space="preserve"> Shadly Frans- </w:t>
                      </w:r>
                      <w:hyperlink r:id="rId19" w:history="1">
                        <w:r w:rsidR="00B43209" w:rsidRPr="009C7BF0">
                          <w:rPr>
                            <w:rStyle w:val="Hyperlink"/>
                          </w:rPr>
                          <w:t>shadly.frans@capaciti.org.za</w:t>
                        </w:r>
                      </w:hyperlink>
                    </w:p>
                    <w:p w14:paraId="6741AD97" w14:textId="5973B53D" w:rsidR="00B43209" w:rsidRDefault="00B43209" w:rsidP="0036626F">
                      <w:pPr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 xml:space="preserve">CPUT Supervisor: Thomas Farrar- </w:t>
                      </w:r>
                      <w:hyperlink r:id="rId20" w:history="1">
                        <w:r w:rsidRPr="009C7BF0">
                          <w:rPr>
                            <w:rStyle w:val="Hyperlink"/>
                          </w:rPr>
                          <w:t>FarrarT@cput.ac.za</w:t>
                        </w:r>
                      </w:hyperlink>
                    </w:p>
                    <w:p w14:paraId="3483D619" w14:textId="77777777" w:rsidR="00B43209" w:rsidRDefault="00B43209" w:rsidP="0036626F">
                      <w:pPr>
                        <w:rPr>
                          <w:color w:val="28245A"/>
                        </w:rPr>
                      </w:pPr>
                    </w:p>
                    <w:p w14:paraId="77E5A3EB" w14:textId="7D70797D" w:rsidR="005334A2" w:rsidRDefault="005334A2" w:rsidP="0036626F">
                      <w:pPr>
                        <w:rPr>
                          <w:color w:val="28245A"/>
                        </w:rPr>
                      </w:pPr>
                    </w:p>
                    <w:p w14:paraId="53E09D8F" w14:textId="77777777" w:rsidR="00FE0E1F" w:rsidRDefault="00FE0E1F" w:rsidP="0036626F">
                      <w:pPr>
                        <w:rPr>
                          <w:color w:val="28245A"/>
                        </w:rPr>
                      </w:pPr>
                    </w:p>
                    <w:p w14:paraId="30CFE23D" w14:textId="77777777" w:rsidR="005B5C9E" w:rsidRPr="00286D95" w:rsidRDefault="005B5C9E" w:rsidP="0036626F">
                      <w:pPr>
                        <w:rPr>
                          <w:color w:val="28245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C758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9685B0" wp14:editId="77C3411C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1647826</wp:posOffset>
                </wp:positionV>
                <wp:extent cx="7924800" cy="438150"/>
                <wp:effectExtent l="0" t="0" r="0" b="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438150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7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81CFC" id="Prostokąt 11" o:spid="_x0000_s1026" style="position:absolute;margin-left:-43.5pt;margin-top:129.75pt;width:624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" fillcolor="#40748e" stroked="f" strokeweight="1pt">
                <v:fill opacity="51657f"/>
              </v:rect>
            </w:pict>
          </mc:Fallback>
        </mc:AlternateContent>
      </w:r>
      <w:r w:rsidR="00E107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538548" wp14:editId="0AE223FB">
                <wp:simplePos x="0" y="0"/>
                <wp:positionH relativeFrom="page">
                  <wp:posOffset>2870200</wp:posOffset>
                </wp:positionH>
                <wp:positionV relativeFrom="paragraph">
                  <wp:posOffset>-450850</wp:posOffset>
                </wp:positionV>
                <wp:extent cx="4806950" cy="2667000"/>
                <wp:effectExtent l="0" t="0" r="0" b="0"/>
                <wp:wrapNone/>
                <wp:docPr id="19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0" cy="2667000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FB10861" id="Prostokąt 2" o:spid="_x0000_s1026" style="position:absolute;margin-left:226pt;margin-top:-35.5pt;width:378.5pt;height:210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" fillcolor="#40748e" stroked="f" strokeweight="1pt">
                <v:fill opacity="32896f"/>
                <w10:wrap anchorx="page"/>
              </v:rect>
            </w:pict>
          </mc:Fallback>
        </mc:AlternateContent>
      </w:r>
      <w:sdt>
        <w:sdtPr>
          <w:id w:val="1961301728"/>
          <w:showingPlcHdr/>
          <w:picture/>
        </w:sdtPr>
        <w:sdtContent/>
      </w:sdt>
      <w:r w:rsidR="00916FAC" w:rsidRPr="00916FAC">
        <w:t xml:space="preserve"> </w:t>
      </w:r>
      <w:sdt>
        <w:sdtPr>
          <w:id w:val="1045796946"/>
          <w:showingPlcHdr/>
          <w:picture/>
        </w:sdtPr>
        <w:sdtContent/>
      </w:sdt>
      <w:r w:rsidR="00916FAC">
        <w:rPr>
          <w:noProof/>
        </w:rPr>
        <w:t xml:space="preserve"> </w:t>
      </w:r>
      <w:sdt>
        <w:sdtPr>
          <w:id w:val="-1261603274"/>
          <w:showingPlcHdr/>
          <w:picture/>
        </w:sdtPr>
        <w:sdtContent/>
      </w:sdt>
      <w:r w:rsidR="00916FAC">
        <w:rPr>
          <w:noProof/>
        </w:rPr>
        <w:t xml:space="preserve"> </w:t>
      </w:r>
      <w:sdt>
        <w:sdtPr>
          <w:id w:val="643014528"/>
          <w:showingPlcHdr/>
          <w:picture/>
        </w:sdtPr>
        <w:sdtContent/>
      </w:sdt>
      <w:r w:rsidR="00916FAC">
        <w:rPr>
          <w:noProof/>
        </w:rPr>
        <w:t xml:space="preserve"> </w:t>
      </w:r>
      <w:sdt>
        <w:sdtPr>
          <w:id w:val="-1889634489"/>
          <w:showingPlcHdr/>
          <w:picture/>
        </w:sdtPr>
        <w:sdtContent/>
      </w:sdt>
      <w:r w:rsidR="00916FAC">
        <w:rPr>
          <w:noProof/>
        </w:rPr>
        <w:t xml:space="preserve"> </w:t>
      </w:r>
      <w:r w:rsidR="00F9600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4FA0514" wp14:editId="06A18671">
                <wp:simplePos x="0" y="0"/>
                <wp:positionH relativeFrom="column">
                  <wp:posOffset>-311150</wp:posOffset>
                </wp:positionH>
                <wp:positionV relativeFrom="paragraph">
                  <wp:posOffset>850900</wp:posOffset>
                </wp:positionV>
                <wp:extent cx="5238750" cy="800100"/>
                <wp:effectExtent l="0" t="0" r="0" b="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762C3" w14:textId="77777777" w:rsidR="00F96005" w:rsidRPr="005334A2" w:rsidRDefault="00F96005" w:rsidP="00F96005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  <w:lang w:val="pl-PL"/>
                              </w:rPr>
                            </w:pPr>
                            <w:r w:rsidRPr="005334A2"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  <w:lang w:val="pl-PL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A0514" id="_x0000_s1029" type="#_x0000_t202" style="position:absolute;margin-left:-24.5pt;margin-top:67pt;width:412.5pt;height:6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" filled="f" stroked="f">
                <v:textbox>
                  <w:txbxContent>
                    <w:p w14:paraId="096762C3" w14:textId="77777777" w:rsidR="00F96005" w:rsidRPr="005334A2" w:rsidRDefault="00F96005" w:rsidP="00F96005">
                      <w:pPr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  <w:lang w:val="pl-PL"/>
                        </w:rPr>
                      </w:pPr>
                      <w:r w:rsidRPr="005334A2"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  <w:lang w:val="pl-PL"/>
                        </w:rPr>
                        <w:t>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600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DAF5D09" wp14:editId="3D687BB4">
                <wp:simplePos x="0" y="0"/>
                <wp:positionH relativeFrom="column">
                  <wp:posOffset>-317500</wp:posOffset>
                </wp:positionH>
                <wp:positionV relativeFrom="paragraph">
                  <wp:posOffset>323850</wp:posOffset>
                </wp:positionV>
                <wp:extent cx="5238750" cy="80010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08F63" w14:textId="77777777" w:rsidR="00F96005" w:rsidRPr="005334A2" w:rsidRDefault="00F96005" w:rsidP="00F96005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  <w:lang w:val="pl-PL"/>
                              </w:rPr>
                            </w:pPr>
                            <w:r w:rsidRPr="005334A2">
                              <w:rPr>
                                <w:rFonts w:ascii="Arial Black" w:hAnsi="Arial Black"/>
                                <w:color w:val="FFFFFF" w:themeColor="background1"/>
                                <w:sz w:val="72"/>
                                <w:szCs w:val="72"/>
                                <w:lang w:val="pl-PL"/>
                              </w:rPr>
                              <w:t>CANDIDATE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F5D09" id="_x0000_s1030" type="#_x0000_t202" style="position:absolute;margin-left:-25pt;margin-top:25.5pt;width:412.5pt;height:6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" filled="f" stroked="f">
                <v:textbox>
                  <w:txbxContent>
                    <w:p w14:paraId="04D08F63" w14:textId="77777777" w:rsidR="00F96005" w:rsidRPr="005334A2" w:rsidRDefault="00F96005" w:rsidP="00F96005">
                      <w:pPr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  <w:lang w:val="pl-PL"/>
                        </w:rPr>
                      </w:pPr>
                      <w:r w:rsidRPr="005334A2">
                        <w:rPr>
                          <w:rFonts w:ascii="Arial Black" w:hAnsi="Arial Black"/>
                          <w:color w:val="FFFFFF" w:themeColor="background1"/>
                          <w:sz w:val="72"/>
                          <w:szCs w:val="72"/>
                          <w:lang w:val="pl-PL"/>
                        </w:rPr>
                        <w:t>CANDIDATE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AC1289" w:rsidSect="007D3732">
      <w:footerReference w:type="default" r:id="rId21"/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C4F93" w14:textId="77777777" w:rsidR="007D3732" w:rsidRDefault="007D3732" w:rsidP="00BF5397">
      <w:pPr>
        <w:spacing w:after="0" w:line="240" w:lineRule="auto"/>
      </w:pPr>
      <w:r>
        <w:separator/>
      </w:r>
    </w:p>
  </w:endnote>
  <w:endnote w:type="continuationSeparator" w:id="0">
    <w:p w14:paraId="42E0703B" w14:textId="77777777" w:rsidR="007D3732" w:rsidRDefault="007D3732" w:rsidP="00BF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AC483" w14:textId="77777777" w:rsidR="00BF5397" w:rsidRDefault="00BF5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DF00C" w14:textId="77777777" w:rsidR="007D3732" w:rsidRDefault="007D3732" w:rsidP="00BF5397">
      <w:pPr>
        <w:spacing w:after="0" w:line="240" w:lineRule="auto"/>
      </w:pPr>
      <w:r>
        <w:separator/>
      </w:r>
    </w:p>
  </w:footnote>
  <w:footnote w:type="continuationSeparator" w:id="0">
    <w:p w14:paraId="40342BEC" w14:textId="77777777" w:rsidR="007D3732" w:rsidRDefault="007D3732" w:rsidP="00BF5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70067"/>
    <w:multiLevelType w:val="hybridMultilevel"/>
    <w:tmpl w:val="EBC0BA08"/>
    <w:lvl w:ilvl="0" w:tplc="06D43DE6">
      <w:start w:val="778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0118C"/>
    <w:multiLevelType w:val="hybridMultilevel"/>
    <w:tmpl w:val="B106A8D2"/>
    <w:lvl w:ilvl="0" w:tplc="06D43DE6">
      <w:start w:val="778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17078">
    <w:abstractNumId w:val="0"/>
  </w:num>
  <w:num w:numId="2" w16cid:durableId="537013730">
    <w:abstractNumId w:val="2"/>
  </w:num>
  <w:num w:numId="3" w16cid:durableId="518005758">
    <w:abstractNumId w:val="3"/>
  </w:num>
  <w:num w:numId="4" w16cid:durableId="1285308620">
    <w:abstractNumId w:val="1"/>
  </w:num>
  <w:num w:numId="5" w16cid:durableId="1279945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13D"/>
    <w:rsid w:val="00005268"/>
    <w:rsid w:val="00011401"/>
    <w:rsid w:val="00081E6A"/>
    <w:rsid w:val="0009316B"/>
    <w:rsid w:val="00107DF8"/>
    <w:rsid w:val="00132A62"/>
    <w:rsid w:val="00165801"/>
    <w:rsid w:val="0016657A"/>
    <w:rsid w:val="001A2A68"/>
    <w:rsid w:val="001A3242"/>
    <w:rsid w:val="001B313D"/>
    <w:rsid w:val="00214B45"/>
    <w:rsid w:val="002215E0"/>
    <w:rsid w:val="00224241"/>
    <w:rsid w:val="002557CD"/>
    <w:rsid w:val="00286D95"/>
    <w:rsid w:val="00292971"/>
    <w:rsid w:val="002A7686"/>
    <w:rsid w:val="00303D68"/>
    <w:rsid w:val="00311A47"/>
    <w:rsid w:val="0034180F"/>
    <w:rsid w:val="003531AA"/>
    <w:rsid w:val="00361F68"/>
    <w:rsid w:val="0036626F"/>
    <w:rsid w:val="00446183"/>
    <w:rsid w:val="004603FB"/>
    <w:rsid w:val="004A157E"/>
    <w:rsid w:val="004D54F2"/>
    <w:rsid w:val="005334A2"/>
    <w:rsid w:val="00542B8E"/>
    <w:rsid w:val="005B2AB5"/>
    <w:rsid w:val="005B5C9E"/>
    <w:rsid w:val="005F4D9D"/>
    <w:rsid w:val="005F7183"/>
    <w:rsid w:val="00674B9C"/>
    <w:rsid w:val="00691793"/>
    <w:rsid w:val="006C0726"/>
    <w:rsid w:val="006F08B6"/>
    <w:rsid w:val="006F4FD4"/>
    <w:rsid w:val="0072615F"/>
    <w:rsid w:val="0073683E"/>
    <w:rsid w:val="007A55E1"/>
    <w:rsid w:val="007D3732"/>
    <w:rsid w:val="00804FC0"/>
    <w:rsid w:val="00812367"/>
    <w:rsid w:val="00814149"/>
    <w:rsid w:val="008318AF"/>
    <w:rsid w:val="00843CAD"/>
    <w:rsid w:val="00864DFB"/>
    <w:rsid w:val="00873A07"/>
    <w:rsid w:val="00916FAC"/>
    <w:rsid w:val="009866F4"/>
    <w:rsid w:val="00996BB3"/>
    <w:rsid w:val="009B548F"/>
    <w:rsid w:val="009C09DA"/>
    <w:rsid w:val="009C3BAD"/>
    <w:rsid w:val="009F0C96"/>
    <w:rsid w:val="00A04ADF"/>
    <w:rsid w:val="00AB3A8D"/>
    <w:rsid w:val="00AC1289"/>
    <w:rsid w:val="00B145DC"/>
    <w:rsid w:val="00B31EEB"/>
    <w:rsid w:val="00B43209"/>
    <w:rsid w:val="00B96031"/>
    <w:rsid w:val="00BA2431"/>
    <w:rsid w:val="00BF5397"/>
    <w:rsid w:val="00C1423A"/>
    <w:rsid w:val="00C77405"/>
    <w:rsid w:val="00C925A2"/>
    <w:rsid w:val="00CA19DA"/>
    <w:rsid w:val="00CA31CB"/>
    <w:rsid w:val="00CD109A"/>
    <w:rsid w:val="00CF07CE"/>
    <w:rsid w:val="00D14EA6"/>
    <w:rsid w:val="00D1728B"/>
    <w:rsid w:val="00D22739"/>
    <w:rsid w:val="00D7290F"/>
    <w:rsid w:val="00DA2329"/>
    <w:rsid w:val="00DC7584"/>
    <w:rsid w:val="00E107BE"/>
    <w:rsid w:val="00E969EB"/>
    <w:rsid w:val="00EB41AC"/>
    <w:rsid w:val="00EB5097"/>
    <w:rsid w:val="00EF7D2B"/>
    <w:rsid w:val="00F33E59"/>
    <w:rsid w:val="00F5276F"/>
    <w:rsid w:val="00F7386B"/>
    <w:rsid w:val="00F96005"/>
    <w:rsid w:val="00FE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AF5E1"/>
  <w15:chartTrackingRefBased/>
  <w15:docId w15:val="{8FBE60EE-F99F-493B-84D9-100F7EC2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80F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16F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97"/>
  </w:style>
  <w:style w:type="paragraph" w:styleId="Footer">
    <w:name w:val="footer"/>
    <w:basedOn w:val="Normal"/>
    <w:link w:val="Foot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97"/>
  </w:style>
  <w:style w:type="character" w:styleId="UnresolvedMention">
    <w:name w:val="Unresolved Mention"/>
    <w:basedOn w:val="DefaultParagraphFont"/>
    <w:uiPriority w:val="99"/>
    <w:semiHidden/>
    <w:unhideWhenUsed/>
    <w:rsid w:val="001B31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2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mailto:afika.maliwa@capaciti.org.za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baxolise-lingani-8986a1232" TargetMode="External"/><Relationship Id="rId17" Type="http://schemas.openxmlformats.org/officeDocument/2006/relationships/hyperlink" Target="mailto:FarrarT@cput.ac.z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hadly.frans@capaciti.org.za" TargetMode="External"/><Relationship Id="rId20" Type="http://schemas.openxmlformats.org/officeDocument/2006/relationships/hyperlink" Target="mailto:FarrarT@cput.ac.z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baxolise-lingani-8986a1232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afika.maliwa@capaciti.org.za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shadly.frans@capaciti.org.z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hiq.Daniels\Downloads\20220303_CapaCiTi_Candidate%20Resume%5bAashq%20Daniels%5d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e917b95-6bc4-45a0-bdea-98764d35a8f3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20CA4492E11B4EA5A720CF7D8C2FDA" ma:contentTypeVersion="12" ma:contentTypeDescription="Create a new document." ma:contentTypeScope="" ma:versionID="1d31a7131aca6a4086e3c9ed0c0a0a4a">
  <xsd:schema xmlns:xsd="http://www.w3.org/2001/XMLSchema" xmlns:xs="http://www.w3.org/2001/XMLSchema" xmlns:p="http://schemas.microsoft.com/office/2006/metadata/properties" xmlns:ns2="1798e205-4076-40eb-a039-b5ef65729b51" xmlns:ns3="be917b95-6bc4-45a0-bdea-98764d35a8f3" targetNamespace="http://schemas.microsoft.com/office/2006/metadata/properties" ma:root="true" ma:fieldsID="84e4202c2d24fa854cb33a92fcff3eab" ns2:_="" ns3:_="">
    <xsd:import namespace="1798e205-4076-40eb-a039-b5ef65729b51"/>
    <xsd:import namespace="be917b95-6bc4-45a0-bdea-98764d35a8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8e205-4076-40eb-a039-b5ef65729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17b95-6bc4-45a0-bdea-98764d35a8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42DA19-3EB0-4945-A180-638FE79F1A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FDE56B-EBC1-41F9-8689-C4EED73D4600}">
  <ds:schemaRefs>
    <ds:schemaRef ds:uri="http://schemas.microsoft.com/office/2006/metadata/properties"/>
    <ds:schemaRef ds:uri="http://schemas.microsoft.com/office/infopath/2007/PartnerControls"/>
    <ds:schemaRef ds:uri="be917b95-6bc4-45a0-bdea-98764d35a8f3"/>
  </ds:schemaRefs>
</ds:datastoreItem>
</file>

<file path=customXml/itemProps3.xml><?xml version="1.0" encoding="utf-8"?>
<ds:datastoreItem xmlns:ds="http://schemas.openxmlformats.org/officeDocument/2006/customXml" ds:itemID="{C6C01E65-A02D-48A9-8226-D76D9D379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8e205-4076-40eb-a039-b5ef65729b51"/>
    <ds:schemaRef ds:uri="be917b95-6bc4-45a0-bdea-98764d35a8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DDD7C6-E4AE-4199-AB89-44E19E527B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20220303_CapaCiTi_Candidate Resume[Aashq Daniels]</Template>
  <TotalTime>11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Aashiq Ali Daniels</dc:creator>
  <cp:keywords/>
  <dc:description/>
  <cp:lastModifiedBy>Baxolise Lingani</cp:lastModifiedBy>
  <cp:revision>3</cp:revision>
  <cp:lastPrinted>2020-03-30T19:49:00Z</cp:lastPrinted>
  <dcterms:created xsi:type="dcterms:W3CDTF">2024-01-11T12:39:00Z</dcterms:created>
  <dcterms:modified xsi:type="dcterms:W3CDTF">2024-01-18T07:15:00Z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0x0101004420CA4492E11B4EA5A720CF7D8C2FDA</vt:lpwstr>
  </property>
  <property fmtid="{D5CDD505-2E9C-101B-9397-08002B2CF9AE}" pid="3" name="Order">
    <vt:r8>59900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